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E7807B" w14:textId="0F56F509" w:rsidR="00807843" w:rsidRDefault="00CE1065">
      <w:pPr>
        <w:pStyle w:val="Heading1"/>
      </w:pPr>
      <w:r>
        <w:t>Notes for updating the website.</w:t>
      </w:r>
    </w:p>
    <w:p w14:paraId="305629F0" w14:textId="217DBA15" w:rsidR="00CE1065" w:rsidRDefault="00CE1065" w:rsidP="00CE1065">
      <w:pPr>
        <w:pStyle w:val="ListParagraph"/>
        <w:numPr>
          <w:ilvl w:val="0"/>
          <w:numId w:val="5"/>
        </w:numPr>
      </w:pPr>
      <w:r>
        <w:t xml:space="preserve">Log on to the </w:t>
      </w:r>
      <w:proofErr w:type="spellStart"/>
      <w:r>
        <w:t>Fasthost</w:t>
      </w:r>
      <w:proofErr w:type="spellEnd"/>
    </w:p>
    <w:p w14:paraId="1E85E945" w14:textId="7B991330" w:rsidR="00CE1065" w:rsidRDefault="00CE1065" w:rsidP="00CE1065">
      <w:pPr>
        <w:pStyle w:val="ListParagraph"/>
        <w:numPr>
          <w:ilvl w:val="0"/>
          <w:numId w:val="5"/>
        </w:numPr>
      </w:pPr>
      <w:r>
        <w:t>Access the control panel</w:t>
      </w:r>
    </w:p>
    <w:p w14:paraId="3A821844" w14:textId="0EAC4A0E" w:rsidR="002C502A" w:rsidRDefault="002C502A" w:rsidP="00CE1065">
      <w:pPr>
        <w:pStyle w:val="ListParagraph"/>
        <w:numPr>
          <w:ilvl w:val="0"/>
          <w:numId w:val="5"/>
        </w:numPr>
      </w:pPr>
      <w:r>
        <w:t>Click on web hosting</w:t>
      </w:r>
    </w:p>
    <w:p w14:paraId="02A1C232" w14:textId="1D9C995E" w:rsidR="002C502A" w:rsidRDefault="002C502A" w:rsidP="00CE1065">
      <w:pPr>
        <w:pStyle w:val="ListParagraph"/>
        <w:numPr>
          <w:ilvl w:val="0"/>
          <w:numId w:val="5"/>
        </w:numPr>
      </w:pPr>
      <w:r>
        <w:t>Click on the website you want to update</w:t>
      </w:r>
    </w:p>
    <w:p w14:paraId="2383F66F" w14:textId="2B33AD93" w:rsidR="00CE1065" w:rsidRDefault="00CE1065" w:rsidP="00CE1065">
      <w:pPr>
        <w:pStyle w:val="ListParagraph"/>
        <w:numPr>
          <w:ilvl w:val="0"/>
          <w:numId w:val="5"/>
        </w:numPr>
      </w:pPr>
      <w:r>
        <w:t>Click on FTP manger</w:t>
      </w:r>
    </w:p>
    <w:p w14:paraId="7896B837" w14:textId="52D97638" w:rsidR="00CE1065" w:rsidRDefault="00CE1065" w:rsidP="00CE1065">
      <w:pPr>
        <w:pStyle w:val="ListParagraph"/>
        <w:numPr>
          <w:ilvl w:val="0"/>
          <w:numId w:val="5"/>
        </w:numPr>
      </w:pPr>
      <w:r>
        <w:t>Enter use</w:t>
      </w:r>
      <w:r w:rsidR="002C502A">
        <w:t>r</w:t>
      </w:r>
      <w:r>
        <w:t xml:space="preserve"> name:</w:t>
      </w:r>
      <w:r w:rsidR="00F97B35">
        <w:t xml:space="preserve"> </w:t>
      </w:r>
      <w:r w:rsidR="00F97B35" w:rsidRPr="00F97B35">
        <w:t>porteosselfloadingmotorcycleramp.co.uk</w:t>
      </w:r>
    </w:p>
    <w:p w14:paraId="06369950" w14:textId="402EA1AD" w:rsidR="00CE1065" w:rsidRDefault="00CE1065" w:rsidP="00CE1065">
      <w:pPr>
        <w:pStyle w:val="ListParagraph"/>
        <w:numPr>
          <w:ilvl w:val="0"/>
          <w:numId w:val="5"/>
        </w:numPr>
      </w:pPr>
      <w:r>
        <w:t xml:space="preserve">Enter password: </w:t>
      </w:r>
      <w:r w:rsidR="00F97B35">
        <w:t>F</w:t>
      </w:r>
      <w:r>
        <w:t>asthosts16*</w:t>
      </w:r>
    </w:p>
    <w:p w14:paraId="24B47ADB" w14:textId="0F6DF4BC" w:rsidR="00CE1065" w:rsidRDefault="00CE1065" w:rsidP="00CE1065">
      <w:pPr>
        <w:pStyle w:val="ListParagraph"/>
        <w:numPr>
          <w:ilvl w:val="0"/>
          <w:numId w:val="5"/>
        </w:numPr>
      </w:pPr>
      <w:r>
        <w:t xml:space="preserve">Find the file you want to edit – it will say the name of the file followed by .html </w:t>
      </w:r>
      <w:proofErr w:type="spellStart"/>
      <w:r>
        <w:t>eg.</w:t>
      </w:r>
      <w:proofErr w:type="spellEnd"/>
      <w:r>
        <w:t xml:space="preserve"> contact.html</w:t>
      </w:r>
    </w:p>
    <w:p w14:paraId="08528965" w14:textId="1DE8AD0E" w:rsidR="00CE1065" w:rsidRDefault="00CE1065" w:rsidP="00CE1065">
      <w:r>
        <w:t>Note: The homepage is called index.html</w:t>
      </w:r>
    </w:p>
    <w:p w14:paraId="0243BBAB" w14:textId="56E9008B" w:rsidR="00CE1065" w:rsidRDefault="00CE1065" w:rsidP="00CE1065">
      <w:pPr>
        <w:pStyle w:val="ListParagraph"/>
        <w:numPr>
          <w:ilvl w:val="0"/>
          <w:numId w:val="6"/>
        </w:numPr>
      </w:pPr>
      <w:r>
        <w:t>Once you have found the file, to the right of the</w:t>
      </w:r>
      <w:r w:rsidR="002C502A">
        <w:t xml:space="preserve"> file</w:t>
      </w:r>
      <w:r>
        <w:t xml:space="preserve"> you will see a few options, click on edi</w:t>
      </w:r>
      <w:r w:rsidR="00F97B35">
        <w:t>t</w:t>
      </w:r>
    </w:p>
    <w:p w14:paraId="2E99CE6A" w14:textId="57049AE1" w:rsidR="00F97B35" w:rsidRDefault="00F97B35" w:rsidP="00CE1065">
      <w:pPr>
        <w:pStyle w:val="ListParagraph"/>
        <w:numPr>
          <w:ilvl w:val="0"/>
          <w:numId w:val="6"/>
        </w:numPr>
      </w:pPr>
      <w:r>
        <w:t>The file will open up, which is the web page in code form.</w:t>
      </w:r>
    </w:p>
    <w:p w14:paraId="66B687B2" w14:textId="3F6A793B" w:rsidR="00F97B35" w:rsidRDefault="00F97B35" w:rsidP="00CE1065">
      <w:pPr>
        <w:pStyle w:val="ListParagraph"/>
        <w:numPr>
          <w:ilvl w:val="0"/>
          <w:numId w:val="6"/>
        </w:numPr>
      </w:pPr>
      <w:r>
        <w:t>Find the text you want to change and simply delete it and type the new text</w:t>
      </w:r>
    </w:p>
    <w:p w14:paraId="72B99CFB" w14:textId="43C6ACFD" w:rsidR="00F97B35" w:rsidRDefault="00F97B35" w:rsidP="00CE1065">
      <w:pPr>
        <w:pStyle w:val="ListParagraph"/>
        <w:numPr>
          <w:ilvl w:val="0"/>
          <w:numId w:val="6"/>
        </w:numPr>
      </w:pPr>
      <w:r>
        <w:t>Click save and the web page will automatically update.</w:t>
      </w:r>
    </w:p>
    <w:p w14:paraId="37E72D3E" w14:textId="7C102BFF" w:rsidR="002C502A" w:rsidRDefault="002C502A" w:rsidP="002C502A"/>
    <w:p w14:paraId="310310D4" w14:textId="7AB9839D" w:rsidR="002C502A" w:rsidRDefault="002C502A" w:rsidP="002C502A">
      <w:r>
        <w:t xml:space="preserve">I have enclosed a link to the </w:t>
      </w:r>
      <w:proofErr w:type="spellStart"/>
      <w:r>
        <w:t>fasthosts</w:t>
      </w:r>
      <w:proofErr w:type="spellEnd"/>
      <w:r>
        <w:t xml:space="preserve"> help page also explaining all of this below.</w:t>
      </w:r>
    </w:p>
    <w:p w14:paraId="46AFE902" w14:textId="77777777" w:rsidR="002C502A" w:rsidRDefault="002C502A" w:rsidP="002C502A"/>
    <w:p w14:paraId="1374DB93" w14:textId="60A5B0A7" w:rsidR="002C502A" w:rsidRPr="00CE1065" w:rsidRDefault="002C502A" w:rsidP="002C502A">
      <w:hyperlink r:id="rId7" w:history="1">
        <w:r w:rsidRPr="007A73BD">
          <w:rPr>
            <w:rStyle w:val="Hyperlink"/>
          </w:rPr>
          <w:t>https://help.fasthosts.co.uk/</w:t>
        </w:r>
        <w:r w:rsidRPr="007A73BD">
          <w:rPr>
            <w:rStyle w:val="Hyperlink"/>
          </w:rPr>
          <w:t>a</w:t>
        </w:r>
        <w:r w:rsidRPr="007A73BD">
          <w:rPr>
            <w:rStyle w:val="Hyperlink"/>
          </w:rPr>
          <w:t>pp/answers/detail/a_id/301/</w:t>
        </w:r>
        <w:r w:rsidRPr="007A73BD">
          <w:rPr>
            <w:rStyle w:val="Hyperlink"/>
          </w:rPr>
          <w:t>~</w:t>
        </w:r>
        <w:r w:rsidRPr="007A73BD">
          <w:rPr>
            <w:rStyle w:val="Hyperlink"/>
          </w:rPr>
          <w:t>/managing-website-files-using-your-fasthosts-control-panel</w:t>
        </w:r>
      </w:hyperlink>
      <w:r>
        <w:t xml:space="preserve"> </w:t>
      </w:r>
    </w:p>
    <w:sectPr w:rsidR="002C502A" w:rsidRPr="00CE1065">
      <w:footerReference w:type="default" r:id="rId8"/>
      <w:pgSz w:w="11907" w:h="16839" w:code="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3AEF75" w14:textId="77777777" w:rsidR="005F35FB" w:rsidRDefault="005F35FB">
      <w:r>
        <w:separator/>
      </w:r>
    </w:p>
    <w:p w14:paraId="68013BA3" w14:textId="77777777" w:rsidR="005F35FB" w:rsidRDefault="005F35FB"/>
  </w:endnote>
  <w:endnote w:type="continuationSeparator" w:id="0">
    <w:p w14:paraId="16EC25C9" w14:textId="77777777" w:rsidR="005F35FB" w:rsidRDefault="005F35FB">
      <w:r>
        <w:continuationSeparator/>
      </w:r>
    </w:p>
    <w:p w14:paraId="7C725759" w14:textId="77777777" w:rsidR="005F35FB" w:rsidRDefault="005F35F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1B5E52E" w14:textId="77777777" w:rsidR="00807843" w:rsidRDefault="000F312B">
        <w:pPr>
          <w:pStyle w:val="Footer"/>
        </w:pPr>
        <w:r>
          <w:rPr>
            <w:lang w:val="en-GB" w:bidi="en-GB"/>
          </w:rPr>
          <w:fldChar w:fldCharType="begin"/>
        </w:r>
        <w:r>
          <w:rPr>
            <w:lang w:val="en-GB" w:bidi="en-GB"/>
          </w:rPr>
          <w:instrText xml:space="preserve"> PAGE   \* MERGEFORMAT </w:instrText>
        </w:r>
        <w:r>
          <w:rPr>
            <w:lang w:val="en-GB" w:bidi="en-GB"/>
          </w:rPr>
          <w:fldChar w:fldCharType="separate"/>
        </w:r>
        <w:r>
          <w:rPr>
            <w:noProof/>
            <w:lang w:val="en-GB" w:bidi="en-GB"/>
          </w:rPr>
          <w:t>0</w:t>
        </w:r>
        <w:r>
          <w:rPr>
            <w:noProof/>
            <w:lang w:val="en-GB" w:bidi="en-GB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5ECDCF" w14:textId="77777777" w:rsidR="005F35FB" w:rsidRDefault="005F35FB">
      <w:r>
        <w:separator/>
      </w:r>
    </w:p>
    <w:p w14:paraId="140A3640" w14:textId="77777777" w:rsidR="005F35FB" w:rsidRDefault="005F35FB"/>
  </w:footnote>
  <w:footnote w:type="continuationSeparator" w:id="0">
    <w:p w14:paraId="505C8209" w14:textId="77777777" w:rsidR="005F35FB" w:rsidRDefault="005F35FB">
      <w:r>
        <w:continuationSeparator/>
      </w:r>
    </w:p>
    <w:p w14:paraId="07F5785A" w14:textId="77777777" w:rsidR="005F35FB" w:rsidRDefault="005F35F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9260DC"/>
    <w:multiLevelType w:val="hybridMultilevel"/>
    <w:tmpl w:val="6478C2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8277BF"/>
    <w:multiLevelType w:val="hybridMultilevel"/>
    <w:tmpl w:val="7AEEA3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3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065"/>
    <w:rsid w:val="000D31FF"/>
    <w:rsid w:val="000F312B"/>
    <w:rsid w:val="000F3EC4"/>
    <w:rsid w:val="002C502A"/>
    <w:rsid w:val="005F35FB"/>
    <w:rsid w:val="00807843"/>
    <w:rsid w:val="00CE1065"/>
    <w:rsid w:val="00E41F28"/>
    <w:rsid w:val="00F97B35"/>
    <w:rsid w:val="00FB5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DD930D"/>
  <w15:chartTrackingRefBased/>
  <w15:docId w15:val="{012912D6-E785-5942-84B9-CF54D1CD4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CE106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C502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C502A"/>
    <w:rPr>
      <w:color w:val="214C5E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help.fasthosts.co.uk/app/answers/detail/a_id/301/~/managing-website-files-using-your-fasthosts-control-pane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olincampbell85/Library/Containers/com.microsoft.Word/Data/Library/Application%20Support/Microsoft/Office/16.0/DTS/en-GB%7b2A68569C-6A9E-BB44-BDB6-242C74DA3442%7d/%7b2A9AFC6F-DE70-8C4D-90F2-B0859411DAC6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{2A9AFC6F-DE70-8C4D-90F2-B0859411DAC6}tf10002086.dotx</Template>
  <TotalTime>17</TotalTime>
  <Pages>1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Colin Campbell</cp:lastModifiedBy>
  <cp:revision>3</cp:revision>
  <dcterms:created xsi:type="dcterms:W3CDTF">2021-01-10T13:50:00Z</dcterms:created>
  <dcterms:modified xsi:type="dcterms:W3CDTF">2021-01-17T11:51:00Z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